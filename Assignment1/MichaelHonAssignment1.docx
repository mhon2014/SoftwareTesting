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E41" w:rsidRPr="00913BD3" w:rsidRDefault="00913BD3">
      <w:pPr>
        <w:pStyle w:val="Date"/>
        <w:rPr>
          <w:rFonts w:ascii="Times New Roman" w:hAnsi="Times New Roman" w:cs="Times New Roman"/>
          <w:color w:val="000000" w:themeColor="text1"/>
        </w:rPr>
      </w:pPr>
      <w:r w:rsidRPr="00913BD3">
        <w:rPr>
          <w:rFonts w:ascii="Times New Roman" w:hAnsi="Times New Roman" w:cs="Times New Roman"/>
          <w:color w:val="000000" w:themeColor="text1"/>
        </w:rPr>
        <w:t>Michael Hon</w:t>
      </w:r>
    </w:p>
    <w:p w:rsidR="00092E41" w:rsidRPr="00913BD3" w:rsidRDefault="00913BD3">
      <w:pPr>
        <w:pStyle w:val="Titl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3BD3">
        <w:rPr>
          <w:rFonts w:ascii="Times New Roman" w:hAnsi="Times New Roman" w:cs="Times New Roman"/>
          <w:color w:val="000000" w:themeColor="text1"/>
          <w:sz w:val="24"/>
          <w:szCs w:val="24"/>
        </w:rPr>
        <w:t>Software Testing 2</w:t>
      </w:r>
    </w:p>
    <w:p w:rsidR="00913BD3" w:rsidRPr="001E66CB" w:rsidRDefault="00E225A5" w:rsidP="00913BD3">
      <w:pPr>
        <w:pStyle w:val="Heading1"/>
        <w:numPr>
          <w:ilvl w:val="0"/>
          <w:numId w:val="6"/>
        </w:numPr>
        <w:spacing w:before="0"/>
        <w:rPr>
          <w:rFonts w:asciiTheme="minorHAnsi" w:hAnsiTheme="minorHAnsi"/>
          <w:caps w:val="0"/>
          <w:color w:val="000000" w:themeColor="text1"/>
          <w:sz w:val="20"/>
          <w:szCs w:val="20"/>
        </w:rPr>
      </w:pPr>
      <w:proofErr w:type="spellStart"/>
      <w:r w:rsidRPr="001E66CB">
        <w:rPr>
          <w:rFonts w:asciiTheme="minorHAnsi" w:hAnsiTheme="minorHAnsi"/>
          <w:caps w:val="0"/>
          <w:color w:val="000000" w:themeColor="text1"/>
          <w:sz w:val="20"/>
          <w:szCs w:val="20"/>
        </w:rPr>
        <w:t>o</w:t>
      </w:r>
      <w:r w:rsidR="00913BD3" w:rsidRPr="001E66CB">
        <w:rPr>
          <w:rFonts w:asciiTheme="minorHAnsi" w:hAnsiTheme="minorHAnsi"/>
          <w:caps w:val="0"/>
          <w:color w:val="000000" w:themeColor="text1"/>
          <w:sz w:val="20"/>
          <w:szCs w:val="20"/>
        </w:rPr>
        <w:t>netoone</w:t>
      </w:r>
      <w:proofErr w:type="spellEnd"/>
    </w:p>
    <w:p w:rsidR="003F307C" w:rsidRPr="001E66CB" w:rsidRDefault="003F307C" w:rsidP="003F307C">
      <w:pPr>
        <w:pStyle w:val="PlainText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No argument:</w:t>
      </w: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br/>
        <w:t>Returns a random amount of lines</w:t>
      </w:r>
      <w:r w:rsidR="00B61565"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, I assume random input</w:t>
      </w:r>
      <w:r w:rsidR="00B61565"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</w:p>
    <w:p w:rsidR="00015C56" w:rsidRPr="001E66CB" w:rsidRDefault="00E225A5" w:rsidP="00015C5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1 Argument</w:t>
      </w:r>
      <w:r w:rsidR="00015C56"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s</w:t>
      </w: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:rsidR="00015C56" w:rsidRPr="001E66CB" w:rsidRDefault="003F307C" w:rsidP="00015C5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Pr="001E66C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0</w:t>
      </w:r>
      <w:r w:rsidR="00015C56" w:rsidRPr="001E66C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,</w:t>
      </w:r>
      <w:proofErr w:type="gramEnd"/>
      <w:r w:rsidR="00015C56" w:rsidRPr="001E66C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a</w:t>
      </w: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="00015C56"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Characters and zero returns floating point exception</w:t>
      </w:r>
    </w:p>
    <w:p w:rsidR="00015C56" w:rsidRPr="001E66CB" w:rsidRDefault="00015C56" w:rsidP="00015C5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1E66C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1, 5, 10</w:t>
      </w: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Number of lines are random, but outputs are always consistent based on the number of lines.</w:t>
      </w:r>
    </w:p>
    <w:p w:rsidR="00015C56" w:rsidRPr="001E66CB" w:rsidRDefault="00015C56" w:rsidP="00015C5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E66C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10000000000000000000000</w:t>
      </w: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3548EA"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Large positive integers returns -1</w:t>
      </w: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and  1</w:t>
      </w:r>
      <w:proofErr w:type="gramEnd"/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</w:t>
      </w:r>
    </w:p>
    <w:p w:rsidR="00015C56" w:rsidRPr="001E66CB" w:rsidRDefault="00015C56" w:rsidP="00015C5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E66C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-10000000000000000000000</w:t>
      </w: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3548EA"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Large negative integers </w:t>
      </w:r>
      <w:proofErr w:type="gramStart"/>
      <w:r w:rsidR="003548EA"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returns</w:t>
      </w:r>
      <w:proofErr w:type="gramEnd"/>
      <w:r w:rsidR="003548EA"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floating point</w:t>
      </w:r>
      <w:r w:rsidR="003F307C"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exception</w:t>
      </w: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</w:p>
    <w:p w:rsidR="00B61565" w:rsidRPr="001E66CB" w:rsidRDefault="00E225A5" w:rsidP="00B6156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2 Argument</w:t>
      </w:r>
      <w:r w:rsidR="00015C56"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s</w:t>
      </w:r>
      <w:r w:rsidR="00B61565"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:rsidR="00E225A5" w:rsidRPr="001E66CB" w:rsidRDefault="00B61565" w:rsidP="00B6156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Existence of second argument, doesn’t matter what it </w:t>
      </w:r>
      <w:proofErr w:type="gramStart"/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is(</w:t>
      </w:r>
      <w:proofErr w:type="gramEnd"/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character, symbol, integers, </w:t>
      </w:r>
      <w:proofErr w:type="spellStart"/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ect</w:t>
      </w:r>
      <w:proofErr w:type="spellEnd"/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): </w:t>
      </w:r>
      <w:r w:rsidR="00E225A5"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Limits number of lines and makes output consistent.</w:t>
      </w:r>
      <w:r w:rsidR="00E225A5"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</w:p>
    <w:p w:rsidR="00015C56" w:rsidRPr="001E66CB" w:rsidRDefault="00E225A5" w:rsidP="00015C5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3 Argument</w:t>
      </w:r>
      <w:r w:rsidR="00015C56"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s</w:t>
      </w: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:rsidR="00015C56" w:rsidRPr="001E66CB" w:rsidRDefault="00015C56" w:rsidP="00015C5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1E66C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10 10 10</w:t>
      </w: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: Program does nothing</w:t>
      </w:r>
    </w:p>
    <w:p w:rsidR="00015C56" w:rsidRPr="001E66CB" w:rsidRDefault="00015C56" w:rsidP="00015C5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1E66C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a </w:t>
      </w:r>
      <w:proofErr w:type="spellStart"/>
      <w:r w:rsidRPr="001E66C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</w:t>
      </w:r>
      <w:proofErr w:type="spellEnd"/>
      <w:r w:rsidRPr="001E66C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E66C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</w:t>
      </w:r>
      <w:proofErr w:type="spellEnd"/>
      <w:r w:rsidRPr="001E6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: Program does nothing</w:t>
      </w:r>
    </w:p>
    <w:p w:rsidR="003F307C" w:rsidRPr="001E66CB" w:rsidRDefault="003F307C" w:rsidP="003F307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1E66CB">
        <w:rPr>
          <w:color w:val="000000" w:themeColor="text1"/>
          <w:sz w:val="20"/>
          <w:szCs w:val="20"/>
        </w:rPr>
        <w:t>onto</w:t>
      </w:r>
    </w:p>
    <w:p w:rsidR="003F307C" w:rsidRPr="001E66CB" w:rsidRDefault="00B61565" w:rsidP="003F307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N</w:t>
      </w:r>
      <w:r w:rsidR="003F307C"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o arguments:</w:t>
      </w:r>
    </w:p>
    <w:p w:rsidR="00B61565" w:rsidRPr="001E66CB" w:rsidRDefault="00B61565" w:rsidP="00B61565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Returns a random amount of lines</w:t>
      </w: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, I assume random input</w:t>
      </w: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</w:p>
    <w:p w:rsidR="00B61565" w:rsidRPr="001E66CB" w:rsidRDefault="003F307C" w:rsidP="00B6156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1 Argument</w:t>
      </w:r>
    </w:p>
    <w:p w:rsidR="00B61565" w:rsidRPr="001E66CB" w:rsidRDefault="00B61565" w:rsidP="00B6156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E66C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0, a, /2, @</w:t>
      </w:r>
      <w:r w:rsidR="00136464" w:rsidRPr="001E66C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,</w:t>
      </w: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136464" w:rsidRPr="001E66C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9999999999999999999999999999999999999999999999999</w:t>
      </w:r>
      <w:r w:rsidR="003F307C"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returns 0</w:t>
      </w:r>
    </w:p>
    <w:p w:rsidR="00B61565" w:rsidRPr="001E66CB" w:rsidRDefault="00B61565" w:rsidP="00B6156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E66C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-1 -100</w:t>
      </w: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: returns the negative number</w:t>
      </w:r>
    </w:p>
    <w:p w:rsidR="00B61565" w:rsidRPr="001E66CB" w:rsidRDefault="00136464" w:rsidP="00B6156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E66C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9999999999999999999999999999999999999999999999999</w:t>
      </w: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: returns -1</w:t>
      </w:r>
    </w:p>
    <w:p w:rsidR="001E66CB" w:rsidRPr="001E66CB" w:rsidRDefault="00136464" w:rsidP="00B6156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E66C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10d10</w:t>
      </w: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: reads input until first character</w:t>
      </w:r>
    </w:p>
    <w:p w:rsidR="00136464" w:rsidRPr="001E66CB" w:rsidRDefault="001E66CB" w:rsidP="00B6156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Second column is sorted</w:t>
      </w:r>
      <w:r w:rsidR="00207126"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</w:p>
    <w:p w:rsidR="001E66CB" w:rsidRPr="001E66CB" w:rsidRDefault="003F307C" w:rsidP="001E66C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2 Argument:</w:t>
      </w:r>
    </w:p>
    <w:p w:rsidR="00A80D2A" w:rsidRPr="001E66CB" w:rsidRDefault="00A80D2A" w:rsidP="00A80D2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Existence of second argument, doesn’t matter what it </w:t>
      </w:r>
      <w:proofErr w:type="gramStart"/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is(</w:t>
      </w:r>
      <w:proofErr w:type="gramEnd"/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character, symbol, integers, </w:t>
      </w:r>
      <w:proofErr w:type="spellStart"/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ect</w:t>
      </w:r>
      <w:proofErr w:type="spellEnd"/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): Limits number of lines and makes output consistent</w:t>
      </w: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207126"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</w:p>
    <w:p w:rsidR="003F307C" w:rsidRPr="001E66CB" w:rsidRDefault="003F307C" w:rsidP="003F307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3 Argument:</w:t>
      </w:r>
    </w:p>
    <w:p w:rsidR="00A80D2A" w:rsidRPr="001E66CB" w:rsidRDefault="00A80D2A" w:rsidP="00A80D2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Existence of third argument makes program do nothing.</w:t>
      </w:r>
      <w:r w:rsidR="00207126"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</w:p>
    <w:p w:rsidR="00207126" w:rsidRPr="001E66CB" w:rsidRDefault="00207126" w:rsidP="0020712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07126" w:rsidRPr="001E66CB" w:rsidRDefault="00207126" w:rsidP="0020712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07126" w:rsidRPr="001E66CB" w:rsidRDefault="00207126" w:rsidP="0020712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07126" w:rsidRPr="001E66CB" w:rsidRDefault="00207126" w:rsidP="0020712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07126" w:rsidRPr="001E66CB" w:rsidRDefault="00207126" w:rsidP="0020712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07126" w:rsidRPr="001E66CB" w:rsidRDefault="00207126" w:rsidP="0020712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E225A5" w:rsidRPr="001E66CB" w:rsidRDefault="00E225A5" w:rsidP="00E225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func</w:t>
      </w:r>
      <w:proofErr w:type="spellEnd"/>
    </w:p>
    <w:p w:rsidR="00207126" w:rsidRPr="001E66CB" w:rsidRDefault="003F307C" w:rsidP="0020712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no arguments:</w:t>
      </w:r>
    </w:p>
    <w:p w:rsidR="00A80D2A" w:rsidRPr="001E66CB" w:rsidRDefault="00A80D2A" w:rsidP="0020712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Returns a random amount of lines, I assume random input</w:t>
      </w:r>
      <w:r w:rsidR="00207126"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</w:p>
    <w:p w:rsidR="00E225A5" w:rsidRPr="001E66CB" w:rsidRDefault="00E225A5" w:rsidP="00E225A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1 Argument</w:t>
      </w:r>
      <w:r w:rsidR="003F307C"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:rsidR="001E66CB" w:rsidRPr="001E66CB" w:rsidRDefault="00A80D2A" w:rsidP="00A80D2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Returns the range of the input with no order, anything other than integers returns 0</w:t>
      </w:r>
    </w:p>
    <w:p w:rsidR="00A80D2A" w:rsidRPr="001E66CB" w:rsidRDefault="001E66CB" w:rsidP="00A80D2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First column is sorted</w:t>
      </w:r>
      <w:r w:rsidR="00207126"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</w:p>
    <w:p w:rsidR="00E225A5" w:rsidRPr="001E66CB" w:rsidRDefault="00E225A5" w:rsidP="00E225A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2 Argument</w:t>
      </w:r>
      <w:r w:rsidR="003F307C"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:rsidR="00A80D2A" w:rsidRPr="001E66CB" w:rsidRDefault="00A80D2A" w:rsidP="00A80D2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Existence of second argument, doesn’t matter what it </w:t>
      </w:r>
      <w:proofErr w:type="gramStart"/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is(</w:t>
      </w:r>
      <w:proofErr w:type="gramEnd"/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character, symbol</w:t>
      </w:r>
      <w:r w:rsidR="00207126"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integers</w:t>
      </w:r>
      <w:r w:rsidR="00207126"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or decimals</w:t>
      </w: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): Limits number of lines and makes output consistent.</w:t>
      </w:r>
      <w:r w:rsidR="00207126"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</w:p>
    <w:p w:rsidR="00E225A5" w:rsidRPr="001E66CB" w:rsidRDefault="00E225A5" w:rsidP="00E225A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3 Argument</w:t>
      </w:r>
      <w:r w:rsidR="003F307C"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:rsidR="00A80D2A" w:rsidRPr="001E66CB" w:rsidRDefault="00A80D2A" w:rsidP="00A80D2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Existence of third argument makes program do nothing.</w:t>
      </w: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Doesn’t matter what it </w:t>
      </w:r>
      <w:proofErr w:type="gramStart"/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is(</w:t>
      </w:r>
      <w:proofErr w:type="gramEnd"/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character, integer</w:t>
      </w:r>
      <w:r w:rsidR="00207126"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symbol</w:t>
      </w:r>
      <w:r w:rsidR="00207126"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or decimals</w:t>
      </w: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  <w:r w:rsidR="00207126"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</w:p>
    <w:p w:rsidR="00E225A5" w:rsidRPr="001E66CB" w:rsidRDefault="003F307C" w:rsidP="002071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r</w:t>
      </w:r>
      <w:r w:rsidR="00E225A5"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eflex</w:t>
      </w:r>
    </w:p>
    <w:p w:rsidR="003F307C" w:rsidRPr="001E66CB" w:rsidRDefault="003F307C" w:rsidP="003F307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no arguments:</w:t>
      </w:r>
    </w:p>
    <w:p w:rsidR="00207126" w:rsidRPr="001E66CB" w:rsidRDefault="00207126" w:rsidP="001E66C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Returns a random amount of lines, I assume random inpu</w:t>
      </w: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t</w:t>
      </w: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</w:p>
    <w:p w:rsidR="003F307C" w:rsidRPr="001E66CB" w:rsidRDefault="003F307C" w:rsidP="003F307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1 Argument</w:t>
      </w: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:rsidR="00207126" w:rsidRPr="001E66CB" w:rsidRDefault="00207126" w:rsidP="0020712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Return number of lines equal to the input. Characters and symbols return 0.</w:t>
      </w:r>
      <w:r w:rsidR="001E66CB"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Negative numbers just </w:t>
      </w:r>
      <w:proofErr w:type="gramStart"/>
      <w:r w:rsidR="001E66CB"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returns</w:t>
      </w:r>
      <w:proofErr w:type="gramEnd"/>
      <w:r w:rsidR="001E66CB"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 number</w:t>
      </w: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</w:p>
    <w:p w:rsidR="001E66CB" w:rsidRPr="001E66CB" w:rsidRDefault="003F307C" w:rsidP="001E66C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2 Argument</w:t>
      </w: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:rsidR="001E66CB" w:rsidRPr="001E66CB" w:rsidRDefault="001E66CB" w:rsidP="001E66C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Limits the output equal to the argument</w:t>
      </w:r>
    </w:p>
    <w:p w:rsidR="001E66CB" w:rsidRPr="001E66CB" w:rsidRDefault="001E66CB" w:rsidP="001E66C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Anything other than integers or decimals will just output the first argument if it’s an integer</w:t>
      </w: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</w:p>
    <w:p w:rsidR="001E66CB" w:rsidRDefault="003F307C" w:rsidP="001E66C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3 Argument</w:t>
      </w: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:rsidR="001E66CB" w:rsidRPr="001E66CB" w:rsidRDefault="001E66CB" w:rsidP="001E66C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Existence of third argument makes program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consistent</w:t>
      </w:r>
      <w:bookmarkStart w:id="0" w:name="_GoBack"/>
      <w:bookmarkEnd w:id="0"/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Doesn’t matter what it </w:t>
      </w:r>
      <w:proofErr w:type="gramStart"/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is(</w:t>
      </w:r>
      <w:proofErr w:type="gramEnd"/>
      <w:r w:rsidRPr="001E66CB">
        <w:rPr>
          <w:rFonts w:ascii="Times New Roman" w:hAnsi="Times New Roman" w:cs="Times New Roman"/>
          <w:color w:val="000000" w:themeColor="text1"/>
          <w:sz w:val="20"/>
          <w:szCs w:val="20"/>
        </w:rPr>
        <w:t>character, integer, symbol or decimals)</w:t>
      </w:r>
    </w:p>
    <w:sectPr w:rsidR="001E66CB" w:rsidRPr="001E66CB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05F0" w:rsidRDefault="009005F0">
      <w:pPr>
        <w:spacing w:after="0" w:line="240" w:lineRule="auto"/>
      </w:pPr>
      <w:r>
        <w:separator/>
      </w:r>
    </w:p>
    <w:p w:rsidR="009005F0" w:rsidRDefault="009005F0"/>
  </w:endnote>
  <w:endnote w:type="continuationSeparator" w:id="0">
    <w:p w:rsidR="009005F0" w:rsidRDefault="009005F0">
      <w:pPr>
        <w:spacing w:after="0" w:line="240" w:lineRule="auto"/>
      </w:pPr>
      <w:r>
        <w:continuationSeparator/>
      </w:r>
    </w:p>
    <w:p w:rsidR="009005F0" w:rsidRDefault="009005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E41" w:rsidRDefault="009005F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05F0" w:rsidRDefault="009005F0">
      <w:pPr>
        <w:spacing w:after="0" w:line="240" w:lineRule="auto"/>
      </w:pPr>
      <w:r>
        <w:separator/>
      </w:r>
    </w:p>
    <w:p w:rsidR="009005F0" w:rsidRDefault="009005F0"/>
  </w:footnote>
  <w:footnote w:type="continuationSeparator" w:id="0">
    <w:p w:rsidR="009005F0" w:rsidRDefault="009005F0">
      <w:pPr>
        <w:spacing w:after="0" w:line="240" w:lineRule="auto"/>
      </w:pPr>
      <w:r>
        <w:continuationSeparator/>
      </w:r>
    </w:p>
    <w:p w:rsidR="009005F0" w:rsidRDefault="009005F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195E7A1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" w15:restartNumberingAfterBreak="0">
    <w:nsid w:val="563D33CA"/>
    <w:multiLevelType w:val="hybridMultilevel"/>
    <w:tmpl w:val="076C2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12A58"/>
    <w:multiLevelType w:val="hybridMultilevel"/>
    <w:tmpl w:val="375AC5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A386B"/>
    <w:multiLevelType w:val="hybridMultilevel"/>
    <w:tmpl w:val="60A2A5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6F4F34"/>
    <w:multiLevelType w:val="multilevel"/>
    <w:tmpl w:val="8FB4667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5" w15:restartNumberingAfterBreak="0">
    <w:nsid w:val="79C719F2"/>
    <w:multiLevelType w:val="hybridMultilevel"/>
    <w:tmpl w:val="306635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D3"/>
    <w:rsid w:val="00015C56"/>
    <w:rsid w:val="00092E41"/>
    <w:rsid w:val="00136464"/>
    <w:rsid w:val="001E66CB"/>
    <w:rsid w:val="00207126"/>
    <w:rsid w:val="003548EA"/>
    <w:rsid w:val="003F307C"/>
    <w:rsid w:val="009005F0"/>
    <w:rsid w:val="00913BD3"/>
    <w:rsid w:val="00A80D2A"/>
    <w:rsid w:val="00B61565"/>
    <w:rsid w:val="00BF3DA9"/>
    <w:rsid w:val="00E2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347C7"/>
  <w15:chartTrackingRefBased/>
  <w15:docId w15:val="{3504A346-DEAE-2A45-9C53-9B2089A8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PlainText"/>
    <w:next w:val="PlainText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5A5"/>
    <w:rPr>
      <w:rFonts w:asciiTheme="majorHAnsi" w:hAnsiTheme="majorHAnsi" w:cs="Consolas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spacing w:line="288" w:lineRule="auto"/>
      <w:outlineLvl w:val="9"/>
    </w:pPr>
    <w:rPr>
      <w:rFonts w:cstheme="minorBidi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913BD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E225A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225A5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jhon/Library/Containers/com.microsoft.Word/Data/Library/Application%20Support/Microsoft/Office/16.0/DTS/en-US%7b63F08F06-758A-2146-9FD8-87186BE80F07%7d/%7bCA3DC9C6-5410-3948-AE89-A56259612DC2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68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Michael Hon</cp:lastModifiedBy>
  <cp:revision>1</cp:revision>
  <dcterms:created xsi:type="dcterms:W3CDTF">2020-01-22T02:18:00Z</dcterms:created>
  <dcterms:modified xsi:type="dcterms:W3CDTF">2020-01-22T05:12:00Z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